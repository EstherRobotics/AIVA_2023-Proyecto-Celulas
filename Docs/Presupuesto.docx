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779"/>
        <w:gridCol w:w="3823"/>
      </w:tblGrid>
      <w:tr w:rsidR="00957386" w:rsidRPr="001E3C2E" w14:paraId="21FC8D26" w14:textId="77777777" w:rsidTr="00957386">
        <w:trPr>
          <w:trHeight w:val="558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sdt>
            <w:sdtPr>
              <w:rPr>
                <w:i/>
                <w:iCs/>
              </w:rPr>
              <w:alias w:val="Escriba el nombre de su empresa:"/>
              <w:tag w:val="Escriba el nombre de su empresa:"/>
              <w:id w:val="963386319"/>
              <w:placeholder>
                <w:docPart w:val="179074343539477D84E9F4981DD44E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14:paraId="5C8190DE" w14:textId="583F407E" w:rsidR="009C5836" w:rsidRPr="007A57F6" w:rsidRDefault="007A57F6" w:rsidP="009C5836">
                <w:pPr>
                  <w:pStyle w:val="Nombre"/>
                  <w:rPr>
                    <w:i/>
                    <w:iCs/>
                  </w:rPr>
                </w:pPr>
                <w:proofErr w:type="spellStart"/>
                <w:r w:rsidRPr="007A57F6">
                  <w:rPr>
                    <w:i/>
                    <w:iCs/>
                  </w:rPr>
                  <w:t>VisionAll</w:t>
                </w:r>
                <w:proofErr w:type="spellEnd"/>
              </w:p>
            </w:sdtContent>
          </w:sdt>
          <w:p w14:paraId="01B40B68" w14:textId="7D714DC5" w:rsidR="009C583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Vanesa Gómez Martínez</w:t>
            </w:r>
          </w:p>
          <w:p w14:paraId="719F74DB" w14:textId="5405C1FB" w:rsidR="00957386" w:rsidRDefault="00957386" w:rsidP="00957386">
            <w:pPr>
              <w:pStyle w:val="Eslogan"/>
              <w:rPr>
                <w:noProof/>
              </w:rPr>
            </w:pPr>
            <w:r>
              <w:rPr>
                <w:noProof/>
              </w:rPr>
              <w:t>Esther Vera Moreno</w:t>
            </w:r>
          </w:p>
        </w:tc>
        <w:tc>
          <w:tcPr>
            <w:tcW w:w="3823" w:type="dxa"/>
            <w:tcBorders>
              <w:top w:val="nil"/>
              <w:bottom w:val="nil"/>
            </w:tcBorders>
            <w:shd w:val="clear" w:color="auto" w:fill="auto"/>
            <w:vAlign w:val="bottom"/>
          </w:tcPr>
          <w:p w14:paraId="0D52D818" w14:textId="2C22A92A" w:rsidR="009C5836" w:rsidRPr="005A6D66" w:rsidRDefault="00000000" w:rsidP="009C5836">
            <w:pPr>
              <w:pStyle w:val="Fechaynmero"/>
            </w:pPr>
            <w:sdt>
              <w:sdtPr>
                <w:alias w:val="Escriba el número de factura:"/>
                <w:tag w:val="Escriba el número de factura:"/>
                <w:id w:val="963386357"/>
                <w:placeholder>
                  <w:docPart w:val="D66DB2C73A1647DBB936E2ED46D9AFA0"/>
                </w:placeholder>
                <w:temporary/>
                <w:showingPlcHdr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2C17E4">
                  <w:rPr>
                    <w:lang w:bidi="es-ES"/>
                  </w:rPr>
                  <w:t xml:space="preserve"> de</w:t>
                </w:r>
                <w:r w:rsidR="002C17E4">
                  <w:t xml:space="preserve"> </w:t>
                </w:r>
              </w:sdtContent>
            </w:sdt>
            <w:sdt>
              <w:sdtPr>
                <w:alias w:val="N.º de factura:"/>
                <w:tag w:val="N.º de factura:"/>
                <w:id w:val="740293777"/>
                <w:placeholder>
                  <w:docPart w:val="498D79D302F14D55B0845965CE1FC18A"/>
                </w:placeholder>
                <w:temporary/>
                <w:showingPlcHdr/>
                <w15:appearance w15:val="hidden"/>
              </w:sdtPr>
              <w:sdtContent>
                <w:r w:rsidR="007501D0">
                  <w:rPr>
                    <w:lang w:bidi="es-ES"/>
                  </w:rPr>
                  <w:t>factura</w:t>
                </w:r>
              </w:sdtContent>
            </w:sdt>
            <w:r w:rsidR="00053EA8">
              <w:rPr>
                <w:caps w:val="0"/>
                <w:lang w:bidi="es-ES"/>
              </w:rPr>
              <w:t xml:space="preserve">: </w:t>
            </w:r>
            <w:r w:rsidR="00957386">
              <w:rPr>
                <w:lang w:bidi="es-ES"/>
              </w:rPr>
              <w:t>#8920</w:t>
            </w:r>
          </w:p>
          <w:p w14:paraId="24614321" w14:textId="2303D4E7" w:rsidR="009C5836" w:rsidRDefault="00053EA8" w:rsidP="00053EA8">
            <w:pPr>
              <w:pStyle w:val="Fechaynmero"/>
            </w:pPr>
            <w:r>
              <w:rPr>
                <w:caps w:val="0"/>
              </w:rPr>
              <w:t>Fecha de inicio</w:t>
            </w:r>
            <w:r>
              <w:t>:</w:t>
            </w:r>
            <w:r w:rsidR="009C5836" w:rsidRPr="005A6D66">
              <w:rPr>
                <w:lang w:bidi="es-ES"/>
              </w:rPr>
              <w:t xml:space="preserve"> </w:t>
            </w:r>
            <w:r>
              <w:t>20/02</w:t>
            </w:r>
            <w:r w:rsidR="00957386">
              <w:t>/2023</w:t>
            </w:r>
          </w:p>
          <w:p w14:paraId="7E65909F" w14:textId="5644FA43" w:rsidR="00053EA8" w:rsidRDefault="00053EA8" w:rsidP="00053EA8">
            <w:pPr>
              <w:pStyle w:val="Fechaynmero"/>
            </w:pPr>
            <w:r>
              <w:rPr>
                <w:caps w:val="0"/>
              </w:rPr>
              <w:t>Fecha de finalización</w:t>
            </w:r>
            <w:r>
              <w:t>: 27/04/2023</w:t>
            </w:r>
          </w:p>
          <w:p w14:paraId="3E38BECD" w14:textId="02E8163B" w:rsidR="00053EA8" w:rsidRDefault="00053EA8" w:rsidP="00053EA8">
            <w:pPr>
              <w:pStyle w:val="Fechaynmero"/>
            </w:pPr>
            <w:r>
              <w:rPr>
                <w:caps w:val="0"/>
              </w:rPr>
              <w:t>Duración total</w:t>
            </w:r>
            <w:r>
              <w:t xml:space="preserve">: </w:t>
            </w:r>
            <w:r>
              <w:rPr>
                <w:caps w:val="0"/>
              </w:rPr>
              <w:t>66 días</w:t>
            </w:r>
          </w:p>
        </w:tc>
      </w:tr>
      <w:tr w:rsidR="00957386" w:rsidRPr="001E3C2E" w14:paraId="06EAC603" w14:textId="77777777" w:rsidTr="00957386">
        <w:trPr>
          <w:trHeight w:val="513"/>
        </w:trPr>
        <w:tc>
          <w:tcPr>
            <w:tcW w:w="5779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  <w:bottom w:w="0" w:type="dxa"/>
            </w:tcMar>
          </w:tcPr>
          <w:p w14:paraId="064F91FB" w14:textId="196A0EC3" w:rsidR="00D36630" w:rsidRDefault="00957386" w:rsidP="00D36630">
            <w:pPr>
              <w:rPr>
                <w:lang w:bidi="es-ES"/>
              </w:rPr>
            </w:pPr>
            <w:r>
              <w:t xml:space="preserve">Universidad </w:t>
            </w:r>
            <w:r>
              <w:rPr>
                <w:lang w:bidi="es-ES"/>
              </w:rPr>
              <w:t>Rey Juan Carlos</w:t>
            </w:r>
          </w:p>
          <w:p w14:paraId="3C511587" w14:textId="135293D2" w:rsidR="00957386" w:rsidRDefault="00957386" w:rsidP="00D36630">
            <w:pPr>
              <w:rPr>
                <w:lang w:bidi="es-ES"/>
              </w:rPr>
            </w:pPr>
            <w:r>
              <w:t>28933</w:t>
            </w:r>
            <w:r>
              <w:rPr>
                <w:lang w:bidi="es-ES"/>
              </w:rPr>
              <w:t>, Móstoles, Madrid</w:t>
            </w:r>
          </w:p>
          <w:p w14:paraId="1F7C1B9B" w14:textId="36D0FC7A" w:rsidR="003A1E70" w:rsidRDefault="00000000" w:rsidP="00957386">
            <w:hyperlink r:id="rId8" w:history="1">
              <w:r w:rsidR="00957386" w:rsidRPr="00E730C5">
                <w:rPr>
                  <w:rStyle w:val="Hipervnculo"/>
                </w:rPr>
                <w:t>v.gomezm.2018@alumnos.urjc.es</w:t>
              </w:r>
            </w:hyperlink>
          </w:p>
          <w:p w14:paraId="35A006F4" w14:textId="78B1BBC8" w:rsidR="00957386" w:rsidRDefault="00000000" w:rsidP="00957386">
            <w:hyperlink r:id="rId9" w:history="1">
              <w:r w:rsidR="00957386" w:rsidRPr="00E730C5">
                <w:rPr>
                  <w:rStyle w:val="Hipervnculo"/>
                </w:rPr>
                <w:t>e.vera.2022@alumnos.urjc.es</w:t>
              </w:r>
            </w:hyperlink>
            <w:r w:rsidR="00957386">
              <w:t xml:space="preserve"> </w:t>
            </w:r>
          </w:p>
        </w:tc>
        <w:tc>
          <w:tcPr>
            <w:tcW w:w="3823" w:type="dxa"/>
            <w:tcBorders>
              <w:top w:val="nil"/>
              <w:bottom w:val="nil"/>
            </w:tcBorders>
            <w:tcMar>
              <w:bottom w:w="0" w:type="dxa"/>
            </w:tcMar>
          </w:tcPr>
          <w:p w14:paraId="57377E07" w14:textId="4963F2AD" w:rsidR="003A1E70" w:rsidRPr="00053EA8" w:rsidRDefault="003A1E70" w:rsidP="00957386">
            <w:pPr>
              <w:pStyle w:val="Fechadeexpiracin"/>
            </w:pPr>
          </w:p>
        </w:tc>
      </w:tr>
    </w:tbl>
    <w:p w14:paraId="77BB110A" w14:textId="77777777" w:rsidR="008A3C48" w:rsidRPr="001E3C2E" w:rsidRDefault="008A3C48" w:rsidP="00897D19"/>
    <w:tbl>
      <w:tblPr>
        <w:tblW w:w="5000" w:type="pct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837"/>
        <w:gridCol w:w="5048"/>
        <w:gridCol w:w="3717"/>
      </w:tblGrid>
      <w:tr w:rsidR="003A1E70" w:rsidRPr="001E3C2E" w14:paraId="0CFE716E" w14:textId="77777777" w:rsidTr="001A1F8E">
        <w:trPr>
          <w:trHeight w:val="1184"/>
        </w:trPr>
        <w:tc>
          <w:tcPr>
            <w:tcW w:w="616" w:type="dxa"/>
          </w:tcPr>
          <w:p w14:paraId="5E89B66D" w14:textId="559CBC9B" w:rsidR="003A1E70" w:rsidRPr="001E3C2E" w:rsidRDefault="003859AB" w:rsidP="003859AB">
            <w:pPr>
              <w:pStyle w:val="Ttulo2"/>
            </w:pPr>
            <w:r>
              <w:t>CLIENTE</w:t>
            </w:r>
          </w:p>
        </w:tc>
        <w:tc>
          <w:tcPr>
            <w:tcW w:w="5338" w:type="dxa"/>
          </w:tcPr>
          <w:p w14:paraId="64284EEF" w14:textId="6344D4D6" w:rsidR="00D36630" w:rsidRPr="001E3C2E" w:rsidRDefault="00957386" w:rsidP="00D36630">
            <w:r>
              <w:t xml:space="preserve">José Francisco Vélez Serrano </w:t>
            </w:r>
          </w:p>
          <w:p w14:paraId="796910C5" w14:textId="527F8041" w:rsidR="00D36630" w:rsidRPr="001E3C2E" w:rsidRDefault="00957386" w:rsidP="00D36630">
            <w:r>
              <w:t>Aplicaciones Industriales y Comerciales</w:t>
            </w:r>
          </w:p>
          <w:p w14:paraId="09761E93" w14:textId="49DA03E9" w:rsidR="00957386" w:rsidRDefault="00957386" w:rsidP="00D36630">
            <w:r>
              <w:t>Av. del Alcalde de Móstoles</w:t>
            </w:r>
          </w:p>
          <w:p w14:paraId="06F74A64" w14:textId="6A1F15DF" w:rsidR="00D36630" w:rsidRDefault="00957386" w:rsidP="00D36630">
            <w:r>
              <w:t>28933, Móstoles, Madrid</w:t>
            </w:r>
          </w:p>
          <w:p w14:paraId="57ED89B6" w14:textId="7AEB9F7A" w:rsidR="003A1E70" w:rsidRPr="001E3C2E" w:rsidRDefault="00000000" w:rsidP="00D36630">
            <w:sdt>
              <w:sdtPr>
                <w:alias w:val="Escriba el Id. de cliente:"/>
                <w:tag w:val="Escriba el Id. de cliente:"/>
                <w:id w:val="955042529"/>
                <w:placeholder>
                  <w:docPart w:val="8D1BF3137F4F4453A79B62C690C35090"/>
                </w:placeholder>
                <w:temporary/>
                <w15:appearance w15:val="hidden"/>
              </w:sdtPr>
              <w:sdtContent>
                <w:r w:rsidR="00D36630">
                  <w:rPr>
                    <w:lang w:bidi="es-ES"/>
                  </w:rPr>
                  <w:t>N.º</w:t>
                </w:r>
                <w:r w:rsidR="00F734CD">
                  <w:rPr>
                    <w:lang w:bidi="es-ES"/>
                  </w:rPr>
                  <w:t xml:space="preserve"> de</w:t>
                </w:r>
              </w:sdtContent>
            </w:sdt>
            <w:r w:rsidR="00F734CD"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6BEDF729518046509D53FFB3624C5E9B"/>
                </w:placeholder>
                <w:temporary/>
                <w:showingPlcHdr/>
                <w15:appearance w15:val="hidden"/>
              </w:sdtPr>
              <w:sdtContent>
                <w:r w:rsidR="00BC5200">
                  <w:rPr>
                    <w:lang w:bidi="es-ES"/>
                  </w:rPr>
                  <w:t>Id. del cliente</w:t>
                </w:r>
              </w:sdtContent>
            </w:sdt>
            <w:r w:rsidR="00BC5200">
              <w:rPr>
                <w:lang w:bidi="es-ES"/>
              </w:rPr>
              <w:t>:</w:t>
            </w:r>
            <w:r w:rsidR="00957386">
              <w:rPr>
                <w:lang w:bidi="es-ES"/>
              </w:rPr>
              <w:t xml:space="preserve"> #431</w:t>
            </w:r>
          </w:p>
        </w:tc>
        <w:tc>
          <w:tcPr>
            <w:tcW w:w="3982" w:type="dxa"/>
          </w:tcPr>
          <w:p w14:paraId="4EC8EB79" w14:textId="77777777" w:rsidR="003A1E70" w:rsidRPr="001E3C2E" w:rsidRDefault="003A1E70" w:rsidP="00DF7693"/>
        </w:tc>
      </w:tr>
    </w:tbl>
    <w:p w14:paraId="18522EBA" w14:textId="77777777" w:rsidR="008A3C48" w:rsidRDefault="008A3C48"/>
    <w:tbl>
      <w:tblPr>
        <w:tblW w:w="5003" w:type="pct"/>
        <w:tblInd w:w="-5" w:type="dxa"/>
        <w:tblBorders>
          <w:top w:val="single" w:sz="12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nombre del vendedor, puesto, condiciones de pago y fecha de vencimiento en esta tabla."/>
      </w:tblPr>
      <w:tblGrid>
        <w:gridCol w:w="1701"/>
        <w:gridCol w:w="3402"/>
        <w:gridCol w:w="2410"/>
        <w:gridCol w:w="2085"/>
      </w:tblGrid>
      <w:tr w:rsidR="00386F5F" w:rsidRPr="001E3C2E" w14:paraId="08E654D1" w14:textId="77777777" w:rsidTr="007A57F6">
        <w:trPr>
          <w:cantSplit/>
          <w:trHeight w:val="288"/>
        </w:trPr>
        <w:tc>
          <w:tcPr>
            <w:tcW w:w="1701" w:type="dxa"/>
            <w:shd w:val="clear" w:color="auto" w:fill="DBE5F1" w:themeFill="accent1" w:themeFillTint="33"/>
            <w:vAlign w:val="center"/>
          </w:tcPr>
          <w:p w14:paraId="23D75E07" w14:textId="7D76A82F" w:rsidR="00C1473F" w:rsidRPr="001E3C2E" w:rsidRDefault="00957386" w:rsidP="00957386">
            <w:pPr>
              <w:pStyle w:val="Encabezadosdecolumna"/>
            </w:pPr>
            <w:r>
              <w:t>DESARROLLADOR</w:t>
            </w:r>
          </w:p>
        </w:tc>
        <w:sdt>
          <w:sdtPr>
            <w:alias w:val="Trabajo:"/>
            <w:tag w:val="Trabajo:"/>
            <w:id w:val="2070611643"/>
            <w:placeholder>
              <w:docPart w:val="B89BFB039DDC4C668162C345755CEA4F"/>
            </w:placeholder>
            <w:temporary/>
            <w:showingPlcHdr/>
            <w15:appearance w15:val="hidden"/>
          </w:sdtPr>
          <w:sdtContent>
            <w:tc>
              <w:tcPr>
                <w:tcW w:w="3402" w:type="dxa"/>
                <w:shd w:val="clear" w:color="auto" w:fill="DBE5F1" w:themeFill="accent1" w:themeFillTint="33"/>
                <w:vAlign w:val="center"/>
              </w:tcPr>
              <w:p w14:paraId="183EFED3" w14:textId="77777777" w:rsidR="00C1473F" w:rsidRPr="001E3C2E" w:rsidRDefault="00386F5F" w:rsidP="00C1473F">
                <w:pPr>
                  <w:pStyle w:val="Encabezadosdecolumna"/>
                </w:pPr>
                <w:r>
                  <w:rPr>
                    <w:lang w:bidi="es-ES"/>
                  </w:rPr>
                  <w:t>trabajo</w:t>
                </w:r>
              </w:p>
            </w:tc>
          </w:sdtContent>
        </w:sdt>
        <w:sdt>
          <w:sdtPr>
            <w:alias w:val="Condiciones de pago:"/>
            <w:tag w:val="Condiciones de pago:"/>
            <w:id w:val="-952712296"/>
            <w:placeholder>
              <w:docPart w:val="5F2C47E2DC454C4BBF6A59312BB4BBD6"/>
            </w:placeholder>
            <w:temporary/>
            <w:showingPlcHdr/>
            <w15:appearance w15:val="hidden"/>
          </w:sdtPr>
          <w:sdtContent>
            <w:tc>
              <w:tcPr>
                <w:tcW w:w="2410" w:type="dxa"/>
                <w:shd w:val="clear" w:color="auto" w:fill="DBE5F1" w:themeFill="accent1" w:themeFillTint="33"/>
                <w:vAlign w:val="center"/>
              </w:tcPr>
              <w:p w14:paraId="43C294AE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condiciones de pago</w:t>
                </w:r>
              </w:p>
            </w:tc>
          </w:sdtContent>
        </w:sdt>
        <w:sdt>
          <w:sdtPr>
            <w:alias w:val="Fecha de vencimiento:"/>
            <w:tag w:val="Fecha de vencimiento:"/>
            <w:id w:val="-466052223"/>
            <w:placeholder>
              <w:docPart w:val="CBABAB7C86F24CCBBF42AE216CD534ED"/>
            </w:placeholder>
            <w:temporary/>
            <w:showingPlcHdr/>
            <w15:appearance w15:val="hidden"/>
          </w:sdtPr>
          <w:sdtContent>
            <w:tc>
              <w:tcPr>
                <w:tcW w:w="2085" w:type="dxa"/>
                <w:shd w:val="clear" w:color="auto" w:fill="DBE5F1" w:themeFill="accent1" w:themeFillTint="33"/>
                <w:vAlign w:val="center"/>
              </w:tcPr>
              <w:p w14:paraId="1ACEC19D" w14:textId="77777777" w:rsidR="00C1473F" w:rsidRPr="001E3C2E" w:rsidRDefault="00386F5F" w:rsidP="008A3C48">
                <w:pPr>
                  <w:pStyle w:val="Encabezadosdecolumna"/>
                </w:pPr>
                <w:r>
                  <w:rPr>
                    <w:lang w:bidi="es-ES"/>
                  </w:rPr>
                  <w:t>fecha de vencimiento</w:t>
                </w:r>
              </w:p>
            </w:tc>
          </w:sdtContent>
        </w:sdt>
      </w:tr>
      <w:tr w:rsidR="00C1473F" w:rsidRPr="001E3C2E" w14:paraId="5287C4A6" w14:textId="77777777" w:rsidTr="007A57F6">
        <w:trPr>
          <w:cantSplit/>
          <w:trHeight w:val="288"/>
        </w:trPr>
        <w:tc>
          <w:tcPr>
            <w:tcW w:w="1701" w:type="dxa"/>
            <w:shd w:val="clear" w:color="auto" w:fill="auto"/>
            <w:vAlign w:val="center"/>
          </w:tcPr>
          <w:p w14:paraId="075092EC" w14:textId="6C7B7796" w:rsidR="00C1473F" w:rsidRPr="007A57F6" w:rsidRDefault="007A57F6" w:rsidP="00761383">
            <w:pPr>
              <w:pStyle w:val="Centrados"/>
              <w:rPr>
                <w:i/>
                <w:iCs/>
              </w:rPr>
            </w:pPr>
            <w:proofErr w:type="spellStart"/>
            <w:r w:rsidRPr="007A57F6">
              <w:rPr>
                <w:i/>
                <w:iCs/>
              </w:rPr>
              <w:t>VisionAll</w:t>
            </w:r>
            <w:proofErr w:type="spellEnd"/>
          </w:p>
        </w:tc>
        <w:tc>
          <w:tcPr>
            <w:tcW w:w="3402" w:type="dxa"/>
            <w:shd w:val="clear" w:color="auto" w:fill="auto"/>
            <w:vAlign w:val="center"/>
          </w:tcPr>
          <w:p w14:paraId="392115AB" w14:textId="7024CC9A" w:rsidR="00C1473F" w:rsidRPr="00761383" w:rsidRDefault="00957386" w:rsidP="00307541">
            <w:pPr>
              <w:pStyle w:val="Centrados"/>
            </w:pPr>
            <w:r>
              <w:t xml:space="preserve">Creación de una aplicación para la detección y conteo de células </w:t>
            </w:r>
            <w:r w:rsidR="00307541">
              <w:t>en imágenes de</w:t>
            </w:r>
            <w:r>
              <w:t xml:space="preserve"> microscopía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54901DC" w14:textId="77777777" w:rsidR="00C1473F" w:rsidRPr="00761383" w:rsidRDefault="00000000" w:rsidP="00761383">
            <w:pPr>
              <w:pStyle w:val="Centrados"/>
            </w:pPr>
            <w:sdt>
              <w:sdtPr>
                <w:alias w:val="Escriba vencimiento de confirmación:"/>
                <w:tag w:val="Escriba vencimiento de confirmación:"/>
                <w:id w:val="1601063488"/>
                <w:placeholder>
                  <w:docPart w:val="7AEE35F45AB843A2B52021AC0E6315F6"/>
                </w:placeholder>
                <w:temporary/>
                <w:showingPlcHdr/>
                <w15:appearance w15:val="hidden"/>
              </w:sdtPr>
              <w:sdtContent>
                <w:r w:rsidR="0035481F" w:rsidRPr="00761383">
                  <w:rPr>
                    <w:lang w:bidi="es-ES"/>
                  </w:rPr>
                  <w:t>Pago a la recepción</w:t>
                </w:r>
              </w:sdtContent>
            </w:sdt>
          </w:p>
        </w:tc>
        <w:tc>
          <w:tcPr>
            <w:tcW w:w="2085" w:type="dxa"/>
            <w:shd w:val="clear" w:color="auto" w:fill="auto"/>
            <w:vAlign w:val="center"/>
          </w:tcPr>
          <w:p w14:paraId="1CD92C5E" w14:textId="1F9CE217" w:rsidR="00C1473F" w:rsidRPr="00761383" w:rsidRDefault="00307541" w:rsidP="00761383">
            <w:pPr>
              <w:pStyle w:val="Centrados"/>
            </w:pPr>
            <w:r>
              <w:t>27/04/2023</w:t>
            </w:r>
          </w:p>
        </w:tc>
      </w:tr>
    </w:tbl>
    <w:p w14:paraId="3D8FFE7B" w14:textId="77777777" w:rsidR="009C5836" w:rsidRDefault="009C5836" w:rsidP="00897D19"/>
    <w:tbl>
      <w:tblPr>
        <w:tblpPr w:leftFromText="141" w:rightFromText="141" w:vertAnchor="text" w:tblpY="56"/>
        <w:tblW w:w="501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2551"/>
        <w:gridCol w:w="1077"/>
        <w:gridCol w:w="2466"/>
        <w:gridCol w:w="1249"/>
      </w:tblGrid>
      <w:tr w:rsidR="005823FC" w:rsidRPr="001E3C2E" w14:paraId="30CF0057" w14:textId="77777777" w:rsidTr="005823FC">
        <w:trPr>
          <w:cantSplit/>
          <w:trHeight w:val="288"/>
        </w:trPr>
        <w:tc>
          <w:tcPr>
            <w:tcW w:w="9611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9F82C7A" w14:textId="77777777" w:rsidR="005823FC" w:rsidRPr="001E3C2E" w:rsidRDefault="005823FC" w:rsidP="005823FC">
            <w:pPr>
              <w:pStyle w:val="Encabezadosdecolumna"/>
            </w:pPr>
            <w:r>
              <w:t>Personal de programación</w:t>
            </w:r>
          </w:p>
        </w:tc>
      </w:tr>
      <w:tr w:rsidR="005823FC" w:rsidRPr="00053EA8" w14:paraId="1225608F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04CD00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Tarea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6DD5DF9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Personal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0EF29B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21F9876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128B7F2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4D9F92CA" w14:textId="77777777" w:rsidTr="005823FC">
        <w:trPr>
          <w:cantSplit/>
          <w:trHeight w:val="288"/>
        </w:trPr>
        <w:tc>
          <w:tcPr>
            <w:tcW w:w="226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</w:tcPr>
          <w:p w14:paraId="3EF616C8" w14:textId="77777777" w:rsidR="005823FC" w:rsidRPr="001E3C2E" w:rsidRDefault="005823FC" w:rsidP="005823FC">
            <w:pPr>
              <w:jc w:val="center"/>
            </w:pPr>
            <w:r>
              <w:t>Desarrolladoras del software de la aplicación</w:t>
            </w:r>
          </w:p>
        </w:tc>
        <w:tc>
          <w:tcPr>
            <w:tcW w:w="2551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1D4CAEB" w14:textId="77777777" w:rsidR="005823FC" w:rsidRPr="005A3DC7" w:rsidRDefault="005823FC" w:rsidP="005823FC">
            <w:pPr>
              <w:pStyle w:val="Encabezadosdecolumna"/>
              <w:jc w:val="left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Ingenieras expertas en visión por computador</w:t>
            </w:r>
          </w:p>
        </w:tc>
        <w:tc>
          <w:tcPr>
            <w:tcW w:w="107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vAlign w:val="center"/>
          </w:tcPr>
          <w:p w14:paraId="5B79437B" w14:textId="77777777" w:rsidR="005823FC" w:rsidRPr="005A3DC7" w:rsidRDefault="005823FC" w:rsidP="005823FC">
            <w:pPr>
              <w:pStyle w:val="Encabezadosdecolumna"/>
              <w:rPr>
                <w:rFonts w:asciiTheme="minorHAnsi" w:hAnsiTheme="minorHAnsi"/>
                <w:b w:val="0"/>
                <w:caps w:val="0"/>
                <w:sz w:val="17"/>
              </w:rPr>
            </w:pPr>
            <w:r>
              <w:rPr>
                <w:rFonts w:asciiTheme="minorHAnsi" w:hAnsiTheme="minorHAnsi"/>
                <w:b w:val="0"/>
                <w:caps w:val="0"/>
                <w:sz w:val="17"/>
              </w:rPr>
              <w:t>2</w:t>
            </w:r>
          </w:p>
        </w:tc>
        <w:tc>
          <w:tcPr>
            <w:tcW w:w="246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61EA2AC" w14:textId="77777777" w:rsidR="005823FC" w:rsidRPr="00761383" w:rsidRDefault="005823FC" w:rsidP="005823FC">
            <w:pPr>
              <w:pStyle w:val="Importe"/>
              <w:jc w:val="center"/>
            </w:pPr>
            <w:r>
              <w:t>14 €/h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0537AEC" w14:textId="77777777" w:rsidR="005823FC" w:rsidRPr="00761383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  <w:tr w:rsidR="005823FC" w:rsidRPr="00761383" w14:paraId="38262058" w14:textId="77777777" w:rsidTr="005823FC">
        <w:trPr>
          <w:cantSplit/>
          <w:trHeight w:val="288"/>
        </w:trPr>
        <w:tc>
          <w:tcPr>
            <w:tcW w:w="8362" w:type="dxa"/>
            <w:gridSpan w:val="4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</w:tcPr>
          <w:p w14:paraId="7DCF2E50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49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030B897" w14:textId="77777777" w:rsidR="005823FC" w:rsidRDefault="005823FC" w:rsidP="005823FC">
            <w:pPr>
              <w:pStyle w:val="Importe"/>
              <w:jc w:val="center"/>
            </w:pPr>
            <w:r>
              <w:t>8960 €</w:t>
            </w:r>
          </w:p>
        </w:tc>
      </w:tr>
    </w:tbl>
    <w:p w14:paraId="581C45DD" w14:textId="77777777" w:rsidR="003859AB" w:rsidRDefault="003859AB" w:rsidP="00897D19"/>
    <w:tbl>
      <w:tblPr>
        <w:tblpPr w:leftFromText="141" w:rightFromText="141" w:vertAnchor="text" w:horzAnchor="margin" w:tblpY="41"/>
        <w:tblW w:w="501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3392"/>
        <w:gridCol w:w="2138"/>
        <w:gridCol w:w="2826"/>
        <w:gridCol w:w="1257"/>
      </w:tblGrid>
      <w:tr w:rsidR="005823FC" w:rsidRPr="001E3C2E" w14:paraId="0E5FAA74" w14:textId="77777777" w:rsidTr="005823FC">
        <w:trPr>
          <w:cantSplit/>
          <w:trHeight w:val="288"/>
        </w:trPr>
        <w:tc>
          <w:tcPr>
            <w:tcW w:w="9613" w:type="dxa"/>
            <w:gridSpan w:val="4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4974514C" w14:textId="77777777" w:rsidR="005823FC" w:rsidRPr="001E3C2E" w:rsidRDefault="005823FC" w:rsidP="005823FC">
            <w:pPr>
              <w:pStyle w:val="Encabezadosdecolumna"/>
            </w:pPr>
            <w:r>
              <w:rPr>
                <w:szCs w:val="15"/>
              </w:rPr>
              <w:t>Documentación</w:t>
            </w:r>
          </w:p>
        </w:tc>
      </w:tr>
      <w:tr w:rsidR="005823FC" w:rsidRPr="00053EA8" w14:paraId="7A433577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71ACF7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tarea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2A95482B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3BFE67D9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>
              <w:rPr>
                <w:b w:val="0"/>
                <w:szCs w:val="15"/>
              </w:rPr>
              <w:t>PRECIO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29E2BB96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6B861718" w14:textId="77777777" w:rsidTr="005823FC">
        <w:trPr>
          <w:cantSplit/>
          <w:trHeight w:val="288"/>
        </w:trPr>
        <w:tc>
          <w:tcPr>
            <w:tcW w:w="3392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F671D79" w14:textId="77777777" w:rsidR="005823FC" w:rsidRPr="001E3C2E" w:rsidRDefault="005823FC" w:rsidP="005823FC">
            <w:pPr>
              <w:jc w:val="center"/>
            </w:pPr>
            <w:r>
              <w:t>Elaboración del DLR</w:t>
            </w:r>
          </w:p>
        </w:tc>
        <w:tc>
          <w:tcPr>
            <w:tcW w:w="2138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1E2A5EA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26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F03DEB1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2832097" w14:textId="77777777" w:rsidR="005823FC" w:rsidRPr="00761383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  <w:tr w:rsidR="005823FC" w:rsidRPr="00761383" w14:paraId="6F138715" w14:textId="77777777" w:rsidTr="005823FC">
        <w:trPr>
          <w:cantSplit/>
          <w:trHeight w:val="288"/>
        </w:trPr>
        <w:tc>
          <w:tcPr>
            <w:tcW w:w="8356" w:type="dxa"/>
            <w:gridSpan w:val="3"/>
            <w:tcBorders>
              <w:top w:val="nil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230F68C" w14:textId="77777777" w:rsidR="005823FC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5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auto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6F1207" w14:textId="77777777" w:rsidR="005823FC" w:rsidRDefault="005823FC" w:rsidP="005823FC">
            <w:pPr>
              <w:pStyle w:val="Importe"/>
              <w:jc w:val="center"/>
            </w:pPr>
            <w:r>
              <w:t>30 €</w:t>
            </w:r>
          </w:p>
        </w:tc>
      </w:tr>
    </w:tbl>
    <w:p w14:paraId="6AACD5CC" w14:textId="77777777" w:rsidR="003859AB" w:rsidRDefault="003859AB" w:rsidP="00897D19"/>
    <w:tbl>
      <w:tblPr>
        <w:tblpPr w:leftFromText="141" w:rightFromText="141" w:vertAnchor="text" w:horzAnchor="margin" w:tblpY="86"/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901"/>
        <w:gridCol w:w="1472"/>
        <w:gridCol w:w="2144"/>
        <w:gridCol w:w="2837"/>
        <w:gridCol w:w="1280"/>
      </w:tblGrid>
      <w:tr w:rsidR="005823FC" w:rsidRPr="001E3C2E" w14:paraId="123E726E" w14:textId="77777777" w:rsidTr="005823FC">
        <w:trPr>
          <w:cantSplit/>
          <w:trHeight w:val="288"/>
        </w:trPr>
        <w:tc>
          <w:tcPr>
            <w:tcW w:w="9634" w:type="dxa"/>
            <w:gridSpan w:val="5"/>
            <w:tcBorders>
              <w:top w:val="single" w:sz="12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7C0CCDC1" w14:textId="77777777" w:rsidR="005823FC" w:rsidRPr="001E3C2E" w:rsidRDefault="005823FC" w:rsidP="005823FC">
            <w:pPr>
              <w:pStyle w:val="Encabezadosdecolumna"/>
            </w:pPr>
            <w:r w:rsidRPr="0072775D">
              <w:rPr>
                <w:szCs w:val="15"/>
              </w:rPr>
              <w:t>HARDWARE</w:t>
            </w:r>
          </w:p>
        </w:tc>
      </w:tr>
      <w:tr w:rsidR="005823FC" w:rsidRPr="00053EA8" w14:paraId="7162E744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00B8AF9F" w14:textId="77777777" w:rsidR="005823FC" w:rsidRDefault="005823FC" w:rsidP="005823FC">
            <w:pPr>
              <w:pStyle w:val="Encabezadosdecolumna"/>
              <w:rPr>
                <w:b w:val="0"/>
                <w:szCs w:val="15"/>
              </w:rPr>
            </w:pPr>
          </w:p>
          <w:p w14:paraId="48360914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3859AB">
              <w:rPr>
                <w:b w:val="0"/>
                <w:szCs w:val="15"/>
              </w:rPr>
              <w:t>HARDWARE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5C072573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cANTIDAD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vAlign w:val="center"/>
          </w:tcPr>
          <w:p w14:paraId="19348246" w14:textId="77777777" w:rsidR="005823FC" w:rsidRPr="00053EA8" w:rsidRDefault="005823FC" w:rsidP="005823FC">
            <w:pPr>
              <w:pStyle w:val="Encabezadosdecolumna"/>
              <w:rPr>
                <w:b w:val="0"/>
                <w:szCs w:val="15"/>
              </w:rPr>
            </w:pPr>
            <w:r w:rsidRPr="00053EA8">
              <w:rPr>
                <w:b w:val="0"/>
                <w:szCs w:val="15"/>
              </w:rPr>
              <w:t>PRECIO POR HORAS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DBE5F1" w:themeFill="accent1" w:themeFillTint="33"/>
            <w:tcMar>
              <w:left w:w="216" w:type="dxa"/>
              <w:right w:w="216" w:type="dxa"/>
            </w:tcMar>
            <w:vAlign w:val="center"/>
          </w:tcPr>
          <w:p w14:paraId="0E767493" w14:textId="77777777" w:rsidR="005823FC" w:rsidRPr="00053EA8" w:rsidRDefault="005823FC" w:rsidP="005823FC">
            <w:pPr>
              <w:pStyle w:val="Importe"/>
              <w:jc w:val="center"/>
              <w:rPr>
                <w:sz w:val="15"/>
                <w:szCs w:val="15"/>
              </w:rPr>
            </w:pPr>
            <w:r w:rsidRPr="00053EA8">
              <w:rPr>
                <w:sz w:val="15"/>
                <w:szCs w:val="15"/>
              </w:rPr>
              <w:t>TOTAL</w:t>
            </w:r>
          </w:p>
        </w:tc>
      </w:tr>
      <w:tr w:rsidR="005823FC" w:rsidRPr="00761383" w14:paraId="311BD746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7A4F20EC" w14:textId="77777777" w:rsidR="005823FC" w:rsidRPr="001E3C2E" w:rsidRDefault="005823FC" w:rsidP="005823FC">
            <w:pPr>
              <w:jc w:val="center"/>
            </w:pPr>
            <w:r>
              <w:t xml:space="preserve">Ordenadores 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8AEFC70" w14:textId="77777777" w:rsidR="005823FC" w:rsidRPr="001E3C2E" w:rsidRDefault="005823FC" w:rsidP="005823FC">
            <w:pPr>
              <w:jc w:val="center"/>
            </w:pPr>
            <w:r>
              <w:t>2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C173484" w14:textId="77777777" w:rsidR="005823FC" w:rsidRPr="00761383" w:rsidRDefault="005823FC" w:rsidP="005823FC">
            <w:pPr>
              <w:pStyle w:val="Importe"/>
              <w:jc w:val="center"/>
            </w:pPr>
            <w:r>
              <w:t>3200 €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146B85F" w14:textId="77777777" w:rsidR="005823FC" w:rsidRPr="00761383" w:rsidRDefault="005823FC" w:rsidP="005823FC">
            <w:pPr>
              <w:pStyle w:val="Importe"/>
              <w:jc w:val="center"/>
            </w:pPr>
            <w:r>
              <w:t>6400 €</w:t>
            </w:r>
          </w:p>
        </w:tc>
      </w:tr>
      <w:tr w:rsidR="005823FC" w14:paraId="17653725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141E6C34" w14:textId="77777777" w:rsidR="005823FC" w:rsidRDefault="005823FC" w:rsidP="005823FC">
            <w:pPr>
              <w:jc w:val="center"/>
            </w:pPr>
            <w:r>
              <w:t>Servidor con procesador GPU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6E29BD36" w14:textId="77777777" w:rsidR="005823FC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24CB4E8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3C4FE86" w14:textId="77777777" w:rsidR="005823FC" w:rsidRDefault="005823FC" w:rsidP="005823FC">
            <w:pPr>
              <w:pStyle w:val="Importe"/>
              <w:jc w:val="center"/>
            </w:pPr>
            <w:r>
              <w:t>240 €</w:t>
            </w:r>
          </w:p>
        </w:tc>
      </w:tr>
      <w:tr w:rsidR="005823FC" w:rsidRPr="00761383" w14:paraId="360065DC" w14:textId="77777777" w:rsidTr="005823FC">
        <w:trPr>
          <w:cantSplit/>
          <w:trHeight w:val="288"/>
        </w:trPr>
        <w:tc>
          <w:tcPr>
            <w:tcW w:w="3373" w:type="dxa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21013F77" w14:textId="77777777" w:rsidR="005823FC" w:rsidRPr="001E3C2E" w:rsidRDefault="005823FC" w:rsidP="005823FC">
            <w:pPr>
              <w:jc w:val="center"/>
            </w:pPr>
            <w:r>
              <w:t>Servidor de la aplicación</w:t>
            </w:r>
          </w:p>
        </w:tc>
        <w:tc>
          <w:tcPr>
            <w:tcW w:w="2144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47EC7479" w14:textId="77777777" w:rsidR="005823FC" w:rsidRPr="001E3C2E" w:rsidRDefault="005823FC" w:rsidP="005823FC">
            <w:pPr>
              <w:jc w:val="center"/>
            </w:pPr>
            <w:r>
              <w:t>1</w:t>
            </w:r>
          </w:p>
        </w:tc>
        <w:tc>
          <w:tcPr>
            <w:tcW w:w="2837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3D214B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5332432" w14:textId="77777777" w:rsidR="005823FC" w:rsidRPr="00761383" w:rsidRDefault="005823FC" w:rsidP="005823FC">
            <w:pPr>
              <w:pStyle w:val="Importe"/>
              <w:jc w:val="center"/>
            </w:pPr>
            <w:r>
              <w:t>40 €</w:t>
            </w:r>
          </w:p>
        </w:tc>
      </w:tr>
      <w:tr w:rsidR="005823FC" w:rsidRPr="001E3C2E" w14:paraId="23FD3F9B" w14:textId="77777777" w:rsidTr="005823FC">
        <w:trPr>
          <w:cantSplit/>
          <w:trHeight w:val="458"/>
        </w:trPr>
        <w:tc>
          <w:tcPr>
            <w:tcW w:w="1901" w:type="dxa"/>
            <w:tcBorders>
              <w:top w:val="single" w:sz="4" w:space="0" w:color="365F91" w:themeColor="accent1" w:themeShade="BF"/>
              <w:left w:val="nil"/>
              <w:bottom w:val="nil"/>
              <w:right w:val="nil"/>
            </w:tcBorders>
          </w:tcPr>
          <w:p w14:paraId="48507EA4" w14:textId="77777777" w:rsidR="005823FC" w:rsidRPr="001E3C2E" w:rsidRDefault="005823FC" w:rsidP="005823FC"/>
        </w:tc>
        <w:tc>
          <w:tcPr>
            <w:tcW w:w="36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72BA0" w14:textId="77777777" w:rsidR="005823FC" w:rsidRPr="001E3C2E" w:rsidRDefault="005823FC" w:rsidP="005823FC"/>
        </w:tc>
        <w:tc>
          <w:tcPr>
            <w:tcW w:w="2837" w:type="dxa"/>
            <w:tcBorders>
              <w:top w:val="single" w:sz="4" w:space="0" w:color="365F91" w:themeColor="accent1" w:themeShade="BF"/>
              <w:left w:val="nil"/>
              <w:bottom w:val="nil"/>
              <w:right w:val="single" w:sz="4" w:space="0" w:color="365F91" w:themeColor="accent1" w:themeShade="BF"/>
            </w:tcBorders>
            <w:shd w:val="clear" w:color="auto" w:fill="auto"/>
            <w:vAlign w:val="center"/>
          </w:tcPr>
          <w:p w14:paraId="3AF16EFE" w14:textId="77777777" w:rsidR="005823FC" w:rsidRPr="001E3C2E" w:rsidRDefault="005823FC" w:rsidP="005823FC">
            <w:pPr>
              <w:pStyle w:val="Etiquetas"/>
            </w:pPr>
            <w:r>
              <w:t>subtotal</w:t>
            </w:r>
          </w:p>
        </w:tc>
        <w:tc>
          <w:tcPr>
            <w:tcW w:w="1280" w:type="dxa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bottom w:val="single" w:sz="4" w:space="0" w:color="365F91" w:themeColor="accent1" w:themeShade="BF"/>
              <w:right w:val="single" w:sz="4" w:space="0" w:color="365F91" w:themeColor="accent1" w:themeShade="BF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B3BE641" w14:textId="77777777" w:rsidR="005823FC" w:rsidRPr="00761383" w:rsidRDefault="005823FC" w:rsidP="005823FC">
            <w:pPr>
              <w:pStyle w:val="Importe"/>
            </w:pPr>
            <w:r>
              <w:t>6680 €</w:t>
            </w:r>
          </w:p>
        </w:tc>
      </w:tr>
      <w:tr w:rsidR="005823FC" w:rsidRPr="001E3C2E" w14:paraId="13C7DE5B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0"/>
        </w:trPr>
        <w:tc>
          <w:tcPr>
            <w:tcW w:w="9634" w:type="dxa"/>
            <w:gridSpan w:val="5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7B32A1D2" w14:textId="77777777" w:rsidR="005823FC" w:rsidRDefault="005823FC" w:rsidP="005823FC">
            <w:pPr>
              <w:pStyle w:val="Tipopequeo"/>
            </w:pPr>
          </w:p>
          <w:p w14:paraId="4CD789FD" w14:textId="77777777" w:rsidR="005823FC" w:rsidRDefault="005823FC" w:rsidP="005823FC">
            <w:pPr>
              <w:pStyle w:val="Tipopequeo"/>
            </w:pPr>
          </w:p>
          <w:p w14:paraId="31EEDF4B" w14:textId="77777777" w:rsidR="005823FC" w:rsidRDefault="005823FC" w:rsidP="005823FC">
            <w:pPr>
              <w:pStyle w:val="Tipopequeo"/>
            </w:pPr>
          </w:p>
          <w:p w14:paraId="75BB378D" w14:textId="77777777" w:rsidR="005823FC" w:rsidRDefault="005823FC" w:rsidP="005823FC">
            <w:pPr>
              <w:pStyle w:val="Tipopequeo"/>
            </w:pPr>
          </w:p>
          <w:tbl>
            <w:tblPr>
              <w:tblStyle w:val="Tablaconcuadrcula"/>
              <w:tblpPr w:leftFromText="141" w:rightFromText="141" w:vertAnchor="text" w:horzAnchor="margin" w:tblpXSpec="center" w:tblpY="-1451"/>
              <w:tblOverlap w:val="never"/>
              <w:tblW w:w="7508" w:type="dxa"/>
              <w:tblLayout w:type="fixed"/>
              <w:tblLook w:val="04A0" w:firstRow="1" w:lastRow="0" w:firstColumn="1" w:lastColumn="0" w:noHBand="0" w:noVBand="1"/>
            </w:tblPr>
            <w:tblGrid>
              <w:gridCol w:w="4828"/>
              <w:gridCol w:w="2680"/>
            </w:tblGrid>
            <w:tr w:rsidR="005823FC" w14:paraId="315185BB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2855A3EF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proofErr w:type="gramStart"/>
                  <w:r w:rsidRPr="005823FC">
                    <w:rPr>
                      <w:sz w:val="22"/>
                      <w:szCs w:val="28"/>
                    </w:rPr>
                    <w:t>Total</w:t>
                  </w:r>
                  <w:proofErr w:type="gramEnd"/>
                  <w:r w:rsidRPr="005823FC">
                    <w:rPr>
                      <w:sz w:val="22"/>
                      <w:szCs w:val="28"/>
                    </w:rPr>
                    <w:t xml:space="preserve"> PROYECTO (sin iva)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vAlign w:val="center"/>
                </w:tcPr>
                <w:p w14:paraId="787EBE25" w14:textId="77777777" w:rsidR="005823FC" w:rsidRPr="005823FC" w:rsidRDefault="005823FC" w:rsidP="005823FC">
                  <w:pPr>
                    <w:pStyle w:val="Tipopequeo"/>
                    <w:jc w:val="both"/>
                    <w:rPr>
                      <w:sz w:val="24"/>
                      <w:szCs w:val="32"/>
                    </w:rPr>
                  </w:pPr>
                  <w:r w:rsidRPr="005823FC">
                    <w:rPr>
                      <w:sz w:val="24"/>
                      <w:szCs w:val="32"/>
                    </w:rPr>
                    <w:t>15670 €</w:t>
                  </w:r>
                </w:p>
              </w:tc>
            </w:tr>
            <w:tr w:rsidR="005823FC" w14:paraId="41272B95" w14:textId="77777777" w:rsidTr="005823FC">
              <w:tc>
                <w:tcPr>
                  <w:tcW w:w="4828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1F842D2E" w14:textId="77777777" w:rsidR="005823FC" w:rsidRPr="005823FC" w:rsidRDefault="005823FC" w:rsidP="005823FC">
                  <w:pPr>
                    <w:pStyle w:val="Encabezadosdecolumna"/>
                    <w:rPr>
                      <w:sz w:val="22"/>
                      <w:szCs w:val="28"/>
                    </w:rPr>
                  </w:pPr>
                  <w:proofErr w:type="gramStart"/>
                  <w:r w:rsidRPr="005823FC">
                    <w:rPr>
                      <w:sz w:val="22"/>
                      <w:szCs w:val="28"/>
                    </w:rPr>
                    <w:t>TOTAL</w:t>
                  </w:r>
                  <w:proofErr w:type="gramEnd"/>
                  <w:r w:rsidRPr="005823FC">
                    <w:rPr>
                      <w:sz w:val="22"/>
                      <w:szCs w:val="28"/>
                    </w:rPr>
                    <w:t xml:space="preserve"> PROYECTO (CON IVA 21%)</w:t>
                  </w:r>
                </w:p>
              </w:tc>
              <w:tc>
                <w:tcPr>
                  <w:tcW w:w="2680" w:type="dxa"/>
                  <w:tcBorders>
                    <w:top w:val="single" w:sz="4" w:space="0" w:color="365F91" w:themeColor="accent1" w:themeShade="BF"/>
                    <w:left w:val="single" w:sz="4" w:space="0" w:color="365F91" w:themeColor="accent1" w:themeShade="BF"/>
                    <w:bottom w:val="single" w:sz="4" w:space="0" w:color="365F91" w:themeColor="accent1" w:themeShade="BF"/>
                    <w:right w:val="single" w:sz="4" w:space="0" w:color="365F91" w:themeColor="accent1" w:themeShade="BF"/>
                  </w:tcBorders>
                </w:tcPr>
                <w:p w14:paraId="2CC5F3D0" w14:textId="77777777" w:rsidR="005823FC" w:rsidRPr="005823FC" w:rsidRDefault="005823FC" w:rsidP="005823FC">
                  <w:pPr>
                    <w:pStyle w:val="Encabezadosdecolumna"/>
                    <w:jc w:val="left"/>
                    <w:rPr>
                      <w:sz w:val="24"/>
                      <w:szCs w:val="32"/>
                    </w:rPr>
                  </w:pPr>
                  <w:r w:rsidRPr="005823FC">
                    <w:rPr>
                      <w:rFonts w:asciiTheme="minorHAnsi" w:hAnsiTheme="minorHAnsi"/>
                      <w:b w:val="0"/>
                      <w:caps w:val="0"/>
                      <w:sz w:val="24"/>
                      <w:szCs w:val="32"/>
                    </w:rPr>
                    <w:t>18960,7 €</w:t>
                  </w:r>
                </w:p>
              </w:tc>
            </w:tr>
          </w:tbl>
          <w:p w14:paraId="355ED1A9" w14:textId="4DC800D2" w:rsidR="005823FC" w:rsidRDefault="005823FC" w:rsidP="005823FC">
            <w:pPr>
              <w:pStyle w:val="Tipopequeo"/>
            </w:pPr>
          </w:p>
          <w:p w14:paraId="0EA1CA16" w14:textId="2A4F0AD2" w:rsidR="005823FC" w:rsidRDefault="005823FC" w:rsidP="005823FC">
            <w:pPr>
              <w:pStyle w:val="Tipopequeo"/>
            </w:pPr>
            <w:sdt>
              <w:sdtPr>
                <w:alias w:val="Presupuesto elaborado por:"/>
                <w:tag w:val="Presupuesto elaborado por:"/>
                <w:id w:val="-90939444"/>
                <w:placeholder>
                  <w:docPart w:val="65BA7DE13C024B9EA747E16A5623681C"/>
                </w:placeholder>
                <w:temporary/>
                <w:showingPlcHdr/>
                <w15:appearance w15:val="hidden"/>
              </w:sdtPr>
              <w:sdtContent>
                <w:r w:rsidRPr="00FC77AF">
                  <w:rPr>
                    <w:lang w:bidi="es-ES"/>
                  </w:rPr>
                  <w:t>Presupuesto elaborado</w:t>
                </w:r>
                <w:r>
                  <w:rPr>
                    <w:lang w:bidi="es-ES"/>
                  </w:rPr>
                  <w:t xml:space="preserve"> por:</w:t>
                </w:r>
              </w:sdtContent>
            </w:sdt>
            <w:r>
              <w:t xml:space="preserve"> </w:t>
            </w:r>
            <w:proofErr w:type="spellStart"/>
            <w:r w:rsidRPr="007A57F6">
              <w:rPr>
                <w:i/>
                <w:iCs/>
              </w:rPr>
              <w:t>VisionAll</w:t>
            </w:r>
            <w:proofErr w:type="spellEnd"/>
            <w:r>
              <w:t xml:space="preserve"> </w:t>
            </w:r>
          </w:p>
          <w:p w14:paraId="6FD279D1" w14:textId="77777777" w:rsidR="005823FC" w:rsidRPr="00D8761E" w:rsidRDefault="005823FC" w:rsidP="005823FC">
            <w:pPr>
              <w:pStyle w:val="Tipopequeo"/>
              <w:jc w:val="both"/>
            </w:pPr>
          </w:p>
          <w:p w14:paraId="7898403B" w14:textId="77777777" w:rsidR="005823FC" w:rsidRDefault="005823FC" w:rsidP="005823FC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4B1D41E6CDFE4C2C8EEC7F91CE163847"/>
                </w:placeholder>
                <w:temporary/>
                <w:showingPlcHdr/>
                <w15:appearance w15:val="hidden"/>
              </w:sdtPr>
              <w:sdtContent>
                <w:r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>
              <w:rPr>
                <w:lang w:bidi="es-ES"/>
              </w:rPr>
              <w:t xml:space="preserve"> </w:t>
            </w:r>
            <w:sdt>
              <w:sdtPr>
                <w:alias w:val="Escriba los términos y condiciones:"/>
                <w:tag w:val="Escriba los términos y condiciones:"/>
                <w:id w:val="963386442"/>
                <w:placeholder>
                  <w:docPart w:val="E89E592E8EB94D26B372971CAE46CDC0"/>
                </w:placeholder>
                <w:temporary/>
                <w:showingPlcHdr/>
                <w15:appearance w15:val="hidden"/>
              </w:sdtPr>
              <w:sdtContent>
                <w:r w:rsidRPr="00255B08">
                  <w:rPr>
                    <w:rStyle w:val="nfasis"/>
                    <w:lang w:bidi="es-ES"/>
                  </w:rPr>
                  <w:t>Describa las condiciones de estos precios y los términos adicionales del contrato. Puede que quiera incluir contingencias que afecten al presupuesto.</w:t>
                </w:r>
              </w:sdtContent>
            </w:sdt>
          </w:p>
          <w:p w14:paraId="03E51AA3" w14:textId="77777777" w:rsidR="005823FC" w:rsidRDefault="005823FC" w:rsidP="005823FC">
            <w:pPr>
              <w:pStyle w:val="Tipopequeo"/>
            </w:pPr>
          </w:p>
          <w:p w14:paraId="073B94CB" w14:textId="77777777" w:rsidR="005823FC" w:rsidRPr="007C7496" w:rsidRDefault="005823FC" w:rsidP="005823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F029FC30D0724EFD878D2B44DDA7E2EB"/>
                </w:placeholder>
                <w:temporary/>
                <w:showingPlcHdr/>
                <w15:appearance w15:val="hidden"/>
              </w:sdtPr>
              <w:sdtContent>
                <w:r w:rsidRPr="00AC6B78">
                  <w:rPr>
                    <w:lang w:bidi="es-ES"/>
                  </w:rPr>
                  <w:t>Para aceptar este pr</w:t>
                </w:r>
                <w:r>
                  <w:rPr>
                    <w:lang w:bidi="es-ES"/>
                  </w:rPr>
                  <w:t>esupuesto, firme aquí y envíelo de vuelta:</w:t>
                </w:r>
              </w:sdtContent>
            </w:sdt>
            <w:r w:rsidRPr="00D36630">
              <w:rPr>
                <w:lang w:bidi="es-ES"/>
              </w:rPr>
              <w:t xml:space="preserve"> </w:t>
            </w:r>
            <w:r w:rsidRPr="00D36630">
              <w:rPr>
                <w:lang w:bidi="es-ES"/>
              </w:rPr>
              <w:tab/>
            </w:r>
          </w:p>
        </w:tc>
      </w:tr>
      <w:tr w:rsidR="005823FC" w:rsidRPr="001E3C2E" w14:paraId="152D26BD" w14:textId="77777777" w:rsidTr="005823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/>
        </w:trPr>
        <w:tc>
          <w:tcPr>
            <w:tcW w:w="9634" w:type="dxa"/>
            <w:gridSpan w:val="5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75A9FBC8" w14:textId="77777777" w:rsidR="005823FC" w:rsidRDefault="005823FC" w:rsidP="005823FC">
            <w:pPr>
              <w:pStyle w:val="Gracias"/>
            </w:pPr>
            <w:sdt>
              <w:sdtPr>
                <w:alias w:val="Gracias por su confianza:"/>
                <w:tag w:val="Gracias por su confianza:"/>
                <w:id w:val="-2100633283"/>
                <w:placeholder>
                  <w:docPart w:val="5348D07E97FA4CB8A2B7253FFE0550F9"/>
                </w:placeholder>
                <w:temporary/>
                <w:showingPlcHdr/>
                <w15:appearance w15:val="hidden"/>
              </w:sdtPr>
              <w:sdtContent>
                <w:r w:rsidRPr="0015744F">
                  <w:rPr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2694C748" w14:textId="77777777" w:rsidR="003859AB" w:rsidRDefault="003859AB" w:rsidP="003859AB"/>
    <w:p w14:paraId="4919699C" w14:textId="77777777" w:rsidR="00B764B8" w:rsidRPr="001E3C2E" w:rsidRDefault="00B764B8" w:rsidP="003A1E70"/>
    <w:sectPr w:rsidR="00B764B8" w:rsidRPr="001E3C2E" w:rsidSect="000A7B97">
      <w:headerReference w:type="default" r:id="rId10"/>
      <w:footerReference w:type="default" r:id="rId11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38250" w14:textId="77777777" w:rsidR="000A6FC8" w:rsidRDefault="000A6FC8">
      <w:r>
        <w:separator/>
      </w:r>
    </w:p>
  </w:endnote>
  <w:endnote w:type="continuationSeparator" w:id="0">
    <w:p w14:paraId="7BC361C9" w14:textId="77777777" w:rsidR="000A6FC8" w:rsidRDefault="000A6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447A5" w14:textId="77777777"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31CD46E8" wp14:editId="2B25FDF6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6ACFBB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83CF" w14:textId="77777777" w:rsidR="000A6FC8" w:rsidRDefault="000A6FC8">
      <w:r>
        <w:separator/>
      </w:r>
    </w:p>
  </w:footnote>
  <w:footnote w:type="continuationSeparator" w:id="0">
    <w:p w14:paraId="779592BD" w14:textId="77777777" w:rsidR="000A6FC8" w:rsidRDefault="000A6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A4B1C" w14:textId="77777777"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23A68414" wp14:editId="4625C397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365F24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4A3A5D6A"/>
    <w:multiLevelType w:val="hybridMultilevel"/>
    <w:tmpl w:val="F08CC0D0"/>
    <w:lvl w:ilvl="0" w:tplc="136457A0">
      <w:start w:val="8960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1552567">
    <w:abstractNumId w:val="10"/>
  </w:num>
  <w:num w:numId="2" w16cid:durableId="1589195547">
    <w:abstractNumId w:val="12"/>
  </w:num>
  <w:num w:numId="3" w16cid:durableId="2087532109">
    <w:abstractNumId w:val="9"/>
  </w:num>
  <w:num w:numId="4" w16cid:durableId="374547738">
    <w:abstractNumId w:val="7"/>
  </w:num>
  <w:num w:numId="5" w16cid:durableId="175969610">
    <w:abstractNumId w:val="6"/>
  </w:num>
  <w:num w:numId="6" w16cid:durableId="1022128890">
    <w:abstractNumId w:val="5"/>
  </w:num>
  <w:num w:numId="7" w16cid:durableId="1155490944">
    <w:abstractNumId w:val="4"/>
  </w:num>
  <w:num w:numId="8" w16cid:durableId="1759057406">
    <w:abstractNumId w:val="8"/>
  </w:num>
  <w:num w:numId="9" w16cid:durableId="255482645">
    <w:abstractNumId w:val="3"/>
  </w:num>
  <w:num w:numId="10" w16cid:durableId="2044943986">
    <w:abstractNumId w:val="2"/>
  </w:num>
  <w:num w:numId="11" w16cid:durableId="1472795922">
    <w:abstractNumId w:val="1"/>
  </w:num>
  <w:num w:numId="12" w16cid:durableId="1973439606">
    <w:abstractNumId w:val="0"/>
  </w:num>
  <w:num w:numId="13" w16cid:durableId="617566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396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3EA8"/>
    <w:rsid w:val="00055E69"/>
    <w:rsid w:val="00056E24"/>
    <w:rsid w:val="00087333"/>
    <w:rsid w:val="000A6FC8"/>
    <w:rsid w:val="000A72A8"/>
    <w:rsid w:val="000A7B97"/>
    <w:rsid w:val="000C60AF"/>
    <w:rsid w:val="000E447F"/>
    <w:rsid w:val="000E592C"/>
    <w:rsid w:val="000F1D23"/>
    <w:rsid w:val="00130DE0"/>
    <w:rsid w:val="0015744F"/>
    <w:rsid w:val="001724F6"/>
    <w:rsid w:val="00180611"/>
    <w:rsid w:val="001A1F8E"/>
    <w:rsid w:val="001B2A81"/>
    <w:rsid w:val="001B5462"/>
    <w:rsid w:val="001B5F25"/>
    <w:rsid w:val="001D6696"/>
    <w:rsid w:val="001E3C2E"/>
    <w:rsid w:val="001F154C"/>
    <w:rsid w:val="001F1EA7"/>
    <w:rsid w:val="001F6832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C17E4"/>
    <w:rsid w:val="00307541"/>
    <w:rsid w:val="00326411"/>
    <w:rsid w:val="00341D54"/>
    <w:rsid w:val="003465E2"/>
    <w:rsid w:val="0035481F"/>
    <w:rsid w:val="0035512A"/>
    <w:rsid w:val="00360D3D"/>
    <w:rsid w:val="00370561"/>
    <w:rsid w:val="003756B5"/>
    <w:rsid w:val="003859AB"/>
    <w:rsid w:val="00386F5F"/>
    <w:rsid w:val="00387E68"/>
    <w:rsid w:val="003A1E70"/>
    <w:rsid w:val="003B7E00"/>
    <w:rsid w:val="003C1229"/>
    <w:rsid w:val="003D6485"/>
    <w:rsid w:val="003E3D7F"/>
    <w:rsid w:val="003F03CA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552CD"/>
    <w:rsid w:val="005823FC"/>
    <w:rsid w:val="0058338F"/>
    <w:rsid w:val="00584C74"/>
    <w:rsid w:val="00584EBA"/>
    <w:rsid w:val="005949F0"/>
    <w:rsid w:val="005A3DC7"/>
    <w:rsid w:val="005A6D66"/>
    <w:rsid w:val="005B7ABD"/>
    <w:rsid w:val="005C7030"/>
    <w:rsid w:val="006171BA"/>
    <w:rsid w:val="00640AAC"/>
    <w:rsid w:val="00642396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75D"/>
    <w:rsid w:val="00727B08"/>
    <w:rsid w:val="0074437D"/>
    <w:rsid w:val="007501D0"/>
    <w:rsid w:val="00751F2C"/>
    <w:rsid w:val="00761383"/>
    <w:rsid w:val="00763353"/>
    <w:rsid w:val="00763758"/>
    <w:rsid w:val="00787234"/>
    <w:rsid w:val="007A07D7"/>
    <w:rsid w:val="007A0C5E"/>
    <w:rsid w:val="007A57F6"/>
    <w:rsid w:val="007C1315"/>
    <w:rsid w:val="007C52B8"/>
    <w:rsid w:val="007C5A8E"/>
    <w:rsid w:val="007C7496"/>
    <w:rsid w:val="007D49EA"/>
    <w:rsid w:val="007F3D8D"/>
    <w:rsid w:val="007F4E44"/>
    <w:rsid w:val="008044FF"/>
    <w:rsid w:val="0081446C"/>
    <w:rsid w:val="00824635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2949"/>
    <w:rsid w:val="0093568C"/>
    <w:rsid w:val="009463E1"/>
    <w:rsid w:val="009520ED"/>
    <w:rsid w:val="00957386"/>
    <w:rsid w:val="00961A6A"/>
    <w:rsid w:val="00966790"/>
    <w:rsid w:val="0098251A"/>
    <w:rsid w:val="00985AF8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F5558"/>
    <w:rsid w:val="00C1473F"/>
    <w:rsid w:val="00C22B70"/>
    <w:rsid w:val="00C276BE"/>
    <w:rsid w:val="00C32AE1"/>
    <w:rsid w:val="00C35825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F01AF"/>
    <w:rsid w:val="00D33CEA"/>
    <w:rsid w:val="00D36630"/>
    <w:rsid w:val="00D4146A"/>
    <w:rsid w:val="00D45E69"/>
    <w:rsid w:val="00D514A2"/>
    <w:rsid w:val="00D64C5C"/>
    <w:rsid w:val="00D7042E"/>
    <w:rsid w:val="00D76A11"/>
    <w:rsid w:val="00D87572"/>
    <w:rsid w:val="00D8761E"/>
    <w:rsid w:val="00DC1152"/>
    <w:rsid w:val="00DE09CB"/>
    <w:rsid w:val="00DF7693"/>
    <w:rsid w:val="00E160C6"/>
    <w:rsid w:val="00E27198"/>
    <w:rsid w:val="00E358C1"/>
    <w:rsid w:val="00E371FA"/>
    <w:rsid w:val="00E42426"/>
    <w:rsid w:val="00E6107D"/>
    <w:rsid w:val="00E9764B"/>
    <w:rsid w:val="00EF58B4"/>
    <w:rsid w:val="00F1292B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3b5e91,#c6d4e8"/>
    </o:shapedefaults>
    <o:shapelayout v:ext="edit">
      <o:idmap v:ext="edit" data="2"/>
    </o:shapelayout>
  </w:shapeDefaults>
  <w:decimalSymbol w:val=","/>
  <w:listSeparator w:val=";"/>
  <w14:docId w14:val="09CBC6E2"/>
  <w15:docId w15:val="{74B5F4CB-4065-47AF-9067-F97723E4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59AB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table" w:styleId="Tablaconcuadrcula">
    <w:name w:val="Table Grid"/>
    <w:basedOn w:val="Tablanormal"/>
    <w:rsid w:val="00385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38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.gomezm.2018@alumnos.urjc.es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.vera.2022@alumnos.urjc.es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79074343539477D84E9F4981DD44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B61F4-EA78-48EC-9894-7704FA5E98CF}"/>
      </w:docPartPr>
      <w:docPartBody>
        <w:p w:rsidR="00686227" w:rsidRDefault="00881934">
          <w:pPr>
            <w:pStyle w:val="179074343539477D84E9F4981DD44EA0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D66DB2C73A1647DBB936E2ED46D9AF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89CB8-8EE6-4C59-9E7F-0A828384B9FB}"/>
      </w:docPartPr>
      <w:docPartBody>
        <w:p w:rsidR="00686227" w:rsidRDefault="00881934">
          <w:pPr>
            <w:pStyle w:val="D66DB2C73A1647DBB936E2ED46D9AFA0"/>
          </w:pPr>
          <w:r>
            <w:rPr>
              <w:lang w:bidi="es-ES"/>
            </w:rPr>
            <w:t>N.º de</w:t>
          </w:r>
          <w:r>
            <w:t xml:space="preserve"> </w:t>
          </w:r>
        </w:p>
      </w:docPartBody>
    </w:docPart>
    <w:docPart>
      <w:docPartPr>
        <w:name w:val="498D79D302F14D55B0845965CE1F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2F35F-69A2-4597-B5FC-57DEAD9ADA85}"/>
      </w:docPartPr>
      <w:docPartBody>
        <w:p w:rsidR="00686227" w:rsidRDefault="00881934">
          <w:pPr>
            <w:pStyle w:val="498D79D302F14D55B0845965CE1FC18A"/>
          </w:pPr>
          <w:r>
            <w:rPr>
              <w:lang w:bidi="es-ES"/>
            </w:rPr>
            <w:t>factura</w:t>
          </w:r>
        </w:p>
      </w:docPartBody>
    </w:docPart>
    <w:docPart>
      <w:docPartPr>
        <w:name w:val="8D1BF3137F4F4453A79B62C690C350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A11D-B149-4E57-B1AA-8F1687D96BE3}"/>
      </w:docPartPr>
      <w:docPartBody>
        <w:p w:rsidR="00686227" w:rsidRDefault="00881934">
          <w:pPr>
            <w:pStyle w:val="8D1BF3137F4F4453A79B62C690C35090"/>
          </w:pPr>
          <w:r>
            <w:rPr>
              <w:lang w:bidi="es-ES"/>
            </w:rPr>
            <w:t>N.º</w:t>
          </w:r>
        </w:p>
      </w:docPartBody>
    </w:docPart>
    <w:docPart>
      <w:docPartPr>
        <w:name w:val="6BEDF729518046509D53FFB3624C5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A5FDE-5785-459C-B57E-73398CA45E74}"/>
      </w:docPartPr>
      <w:docPartBody>
        <w:p w:rsidR="00686227" w:rsidRDefault="00881934">
          <w:pPr>
            <w:pStyle w:val="6BEDF729518046509D53FFB3624C5E9B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B89BFB039DDC4C668162C345755CE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C541E8-E2BA-4FAC-A180-339950AED52B}"/>
      </w:docPartPr>
      <w:docPartBody>
        <w:p w:rsidR="00686227" w:rsidRDefault="00881934">
          <w:pPr>
            <w:pStyle w:val="B89BFB039DDC4C668162C345755CEA4F"/>
          </w:pPr>
          <w:r>
            <w:rPr>
              <w:lang w:bidi="es-ES"/>
            </w:rPr>
            <w:t>trabajo</w:t>
          </w:r>
        </w:p>
      </w:docPartBody>
    </w:docPart>
    <w:docPart>
      <w:docPartPr>
        <w:name w:val="5F2C47E2DC454C4BBF6A59312BB4B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954C3-3626-468C-A397-C052B64D3C48}"/>
      </w:docPartPr>
      <w:docPartBody>
        <w:p w:rsidR="00686227" w:rsidRDefault="00881934">
          <w:pPr>
            <w:pStyle w:val="5F2C47E2DC454C4BBF6A59312BB4BBD6"/>
          </w:pPr>
          <w:r>
            <w:rPr>
              <w:lang w:bidi="es-ES"/>
            </w:rPr>
            <w:t>condiciones de pago</w:t>
          </w:r>
        </w:p>
      </w:docPartBody>
    </w:docPart>
    <w:docPart>
      <w:docPartPr>
        <w:name w:val="CBABAB7C86F24CCBBF42AE216CD53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CEC7B-7844-4E30-A6E7-FBAD13E46680}"/>
      </w:docPartPr>
      <w:docPartBody>
        <w:p w:rsidR="00686227" w:rsidRDefault="00881934">
          <w:pPr>
            <w:pStyle w:val="CBABAB7C86F24CCBBF42AE216CD534ED"/>
          </w:pPr>
          <w:r>
            <w:rPr>
              <w:lang w:bidi="es-ES"/>
            </w:rPr>
            <w:t>fecha de vencimiento</w:t>
          </w:r>
        </w:p>
      </w:docPartBody>
    </w:docPart>
    <w:docPart>
      <w:docPartPr>
        <w:name w:val="7AEE35F45AB843A2B52021AC0E631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A160B-03FF-427C-90C4-3B7F2257A0A9}"/>
      </w:docPartPr>
      <w:docPartBody>
        <w:p w:rsidR="00686227" w:rsidRDefault="00881934">
          <w:pPr>
            <w:pStyle w:val="7AEE35F45AB843A2B52021AC0E6315F6"/>
          </w:pPr>
          <w:r w:rsidRPr="00761383">
            <w:rPr>
              <w:lang w:bidi="es-ES"/>
            </w:rPr>
            <w:t>Pago a la recepción</w:t>
          </w:r>
        </w:p>
      </w:docPartBody>
    </w:docPart>
    <w:docPart>
      <w:docPartPr>
        <w:name w:val="65BA7DE13C024B9EA747E16A56236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38428-CA8D-4535-8365-BB0D63389ED1}"/>
      </w:docPartPr>
      <w:docPartBody>
        <w:p w:rsidR="00000000" w:rsidRDefault="00943FAD" w:rsidP="00943FAD">
          <w:pPr>
            <w:pStyle w:val="65BA7DE13C024B9EA747E16A5623681C"/>
          </w:pPr>
          <w:r w:rsidRPr="00FC77AF">
            <w:rPr>
              <w:lang w:bidi="es-ES"/>
            </w:rPr>
            <w:t>Presupuesto elaborado</w:t>
          </w:r>
          <w:r>
            <w:rPr>
              <w:lang w:bidi="es-ES"/>
            </w:rPr>
            <w:t xml:space="preserve"> por:</w:t>
          </w:r>
        </w:p>
      </w:docPartBody>
    </w:docPart>
    <w:docPart>
      <w:docPartPr>
        <w:name w:val="4B1D41E6CDFE4C2C8EEC7F91CE16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12C37-9406-432B-BAF0-734CC29A6BAE}"/>
      </w:docPartPr>
      <w:docPartBody>
        <w:p w:rsidR="00000000" w:rsidRDefault="00943FAD" w:rsidP="00943FAD">
          <w:pPr>
            <w:pStyle w:val="4B1D41E6CDFE4C2C8EEC7F91CE163847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E89E592E8EB94D26B372971CAE46C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D600F-2256-4341-A034-CB47F333BCE1}"/>
      </w:docPartPr>
      <w:docPartBody>
        <w:p w:rsidR="00000000" w:rsidRDefault="00943FAD" w:rsidP="00943FAD">
          <w:pPr>
            <w:pStyle w:val="E89E592E8EB94D26B372971CAE46CDC0"/>
          </w:pPr>
          <w:r w:rsidRPr="00255B08">
            <w:rPr>
              <w:rStyle w:val="nfasis"/>
              <w:lang w:bidi="es-ES"/>
            </w:rPr>
            <w:t>Describa las condiciones de estos precios y los términos adicionales del contrato. Puede que quiera incluir contingencias que afecten al presupuesto.</w:t>
          </w:r>
        </w:p>
      </w:docPartBody>
    </w:docPart>
    <w:docPart>
      <w:docPartPr>
        <w:name w:val="F029FC30D0724EFD878D2B44DDA7E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0600D-E7CF-45E5-80D1-F7185FB3460B}"/>
      </w:docPartPr>
      <w:docPartBody>
        <w:p w:rsidR="00000000" w:rsidRDefault="00943FAD" w:rsidP="00943FAD">
          <w:pPr>
            <w:pStyle w:val="F029FC30D0724EFD878D2B44DDA7E2EB"/>
          </w:pPr>
          <w:r w:rsidRPr="00AC6B78">
            <w:rPr>
              <w:lang w:bidi="es-ES"/>
            </w:rPr>
            <w:t>Para aceptar 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5348D07E97FA4CB8A2B7253FFE05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04228-BA87-4FD9-9961-7917AC78DE61}"/>
      </w:docPartPr>
      <w:docPartBody>
        <w:p w:rsidR="00000000" w:rsidRDefault="00943FAD" w:rsidP="00943FAD">
          <w:pPr>
            <w:pStyle w:val="5348D07E97FA4CB8A2B7253FFE0550F9"/>
          </w:pPr>
          <w:r w:rsidRPr="0015744F">
            <w:rPr>
              <w:lang w:bidi="es-ES"/>
            </w:rPr>
            <w:t>¡Gracias por su confianza!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934"/>
    <w:rsid w:val="001255E8"/>
    <w:rsid w:val="002A6F97"/>
    <w:rsid w:val="005E05D6"/>
    <w:rsid w:val="006405D5"/>
    <w:rsid w:val="00686227"/>
    <w:rsid w:val="006D30FF"/>
    <w:rsid w:val="00881934"/>
    <w:rsid w:val="008B294C"/>
    <w:rsid w:val="009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5CC24F390B4416D9A9EFE77D1C9228E">
    <w:name w:val="B5CC24F390B4416D9A9EFE77D1C9228E"/>
    <w:rsid w:val="00943FAD"/>
  </w:style>
  <w:style w:type="paragraph" w:customStyle="1" w:styleId="179074343539477D84E9F4981DD44EA0">
    <w:name w:val="179074343539477D84E9F4981DD44EA0"/>
  </w:style>
  <w:style w:type="paragraph" w:customStyle="1" w:styleId="89C6F7DCF5344B648B5E5D1718B9A22F">
    <w:name w:val="89C6F7DCF5344B648B5E5D1718B9A22F"/>
    <w:rsid w:val="00943FAD"/>
  </w:style>
  <w:style w:type="paragraph" w:customStyle="1" w:styleId="D66DB2C73A1647DBB936E2ED46D9AFA0">
    <w:name w:val="D66DB2C73A1647DBB936E2ED46D9AFA0"/>
  </w:style>
  <w:style w:type="paragraph" w:customStyle="1" w:styleId="498D79D302F14D55B0845965CE1FC18A">
    <w:name w:val="498D79D302F14D55B0845965CE1FC18A"/>
  </w:style>
  <w:style w:type="paragraph" w:customStyle="1" w:styleId="65EFF311FD504431A4C5395254A611C8">
    <w:name w:val="65EFF311FD504431A4C5395254A611C8"/>
    <w:rsid w:val="00943FAD"/>
  </w:style>
  <w:style w:type="paragraph" w:customStyle="1" w:styleId="2BD009C73A8F4A3EAB314EA4C9B31FA3">
    <w:name w:val="2BD009C73A8F4A3EAB314EA4C9B31FA3"/>
    <w:rsid w:val="00943FAD"/>
  </w:style>
  <w:style w:type="paragraph" w:customStyle="1" w:styleId="CA4DEC031A3249BE9FE40B9505109189">
    <w:name w:val="CA4DEC031A3249BE9FE40B9505109189"/>
    <w:rsid w:val="00943FAD"/>
  </w:style>
  <w:style w:type="paragraph" w:customStyle="1" w:styleId="00010B4F0E4E4798A541415C60A7C370">
    <w:name w:val="00010B4F0E4E4798A541415C60A7C370"/>
    <w:rsid w:val="00943FAD"/>
  </w:style>
  <w:style w:type="paragraph" w:customStyle="1" w:styleId="D5C770C141A540368D307C9F1B8B007A">
    <w:name w:val="D5C770C141A540368D307C9F1B8B007A"/>
    <w:rsid w:val="00943FAD"/>
  </w:style>
  <w:style w:type="paragraph" w:customStyle="1" w:styleId="8D6FE09E801E4BA9A46673B0DC2E776F">
    <w:name w:val="8D6FE09E801E4BA9A46673B0DC2E776F"/>
    <w:rsid w:val="00943FAD"/>
  </w:style>
  <w:style w:type="paragraph" w:customStyle="1" w:styleId="90113EE2BE1E4A5896EFA01E5C503BC9">
    <w:name w:val="90113EE2BE1E4A5896EFA01E5C503BC9"/>
    <w:rsid w:val="00943FAD"/>
  </w:style>
  <w:style w:type="paragraph" w:customStyle="1" w:styleId="C9BC096FC0AF4C6DBAA6A25E56D20AE3">
    <w:name w:val="C9BC096FC0AF4C6DBAA6A25E56D20AE3"/>
    <w:rsid w:val="00943FAD"/>
  </w:style>
  <w:style w:type="paragraph" w:customStyle="1" w:styleId="BF38D795CAE04CD18F2ADBBB94E66A3C">
    <w:name w:val="BF38D795CAE04CD18F2ADBBB94E66A3C"/>
    <w:rsid w:val="00943FAD"/>
  </w:style>
  <w:style w:type="paragraph" w:customStyle="1" w:styleId="EF9EDE730433498CB6B26E7A9FA43B4E">
    <w:name w:val="EF9EDE730433498CB6B26E7A9FA43B4E"/>
    <w:rsid w:val="00943FAD"/>
  </w:style>
  <w:style w:type="paragraph" w:customStyle="1" w:styleId="372F644CBD2248F4880ABF869CA26770">
    <w:name w:val="372F644CBD2248F4880ABF869CA26770"/>
    <w:rsid w:val="00943FAD"/>
  </w:style>
  <w:style w:type="paragraph" w:customStyle="1" w:styleId="1156299580A84733937689F867123958">
    <w:name w:val="1156299580A84733937689F867123958"/>
    <w:rsid w:val="00943FAD"/>
  </w:style>
  <w:style w:type="paragraph" w:customStyle="1" w:styleId="08AF87B37BC9450C8D50E7B7073A7B61">
    <w:name w:val="08AF87B37BC9450C8D50E7B7073A7B61"/>
    <w:rsid w:val="00943FAD"/>
  </w:style>
  <w:style w:type="paragraph" w:customStyle="1" w:styleId="65BA7DE13C024B9EA747E16A5623681C">
    <w:name w:val="65BA7DE13C024B9EA747E16A5623681C"/>
    <w:rsid w:val="00943FAD"/>
  </w:style>
  <w:style w:type="paragraph" w:customStyle="1" w:styleId="4B1D41E6CDFE4C2C8EEC7F91CE163847">
    <w:name w:val="4B1D41E6CDFE4C2C8EEC7F91CE163847"/>
    <w:rsid w:val="00943FAD"/>
  </w:style>
  <w:style w:type="paragraph" w:customStyle="1" w:styleId="E89E592E8EB94D26B372971CAE46CDC0">
    <w:name w:val="E89E592E8EB94D26B372971CAE46CDC0"/>
    <w:rsid w:val="00943FAD"/>
  </w:style>
  <w:style w:type="paragraph" w:customStyle="1" w:styleId="F029FC30D0724EFD878D2B44DDA7E2EB">
    <w:name w:val="F029FC30D0724EFD878D2B44DDA7E2EB"/>
    <w:rsid w:val="00943FAD"/>
  </w:style>
  <w:style w:type="paragraph" w:customStyle="1" w:styleId="8D1BF3137F4F4453A79B62C690C35090">
    <w:name w:val="8D1BF3137F4F4453A79B62C690C35090"/>
  </w:style>
  <w:style w:type="paragraph" w:customStyle="1" w:styleId="6BEDF729518046509D53FFB3624C5E9B">
    <w:name w:val="6BEDF729518046509D53FFB3624C5E9B"/>
  </w:style>
  <w:style w:type="paragraph" w:customStyle="1" w:styleId="5348D07E97FA4CB8A2B7253FFE0550F9">
    <w:name w:val="5348D07E97FA4CB8A2B7253FFE0550F9"/>
    <w:rsid w:val="00943FAD"/>
  </w:style>
  <w:style w:type="paragraph" w:customStyle="1" w:styleId="B89BFB039DDC4C668162C345755CEA4F">
    <w:name w:val="B89BFB039DDC4C668162C345755CEA4F"/>
  </w:style>
  <w:style w:type="paragraph" w:customStyle="1" w:styleId="5F2C47E2DC454C4BBF6A59312BB4BBD6">
    <w:name w:val="5F2C47E2DC454C4BBF6A59312BB4BBD6"/>
  </w:style>
  <w:style w:type="paragraph" w:customStyle="1" w:styleId="CBABAB7C86F24CCBBF42AE216CD534ED">
    <w:name w:val="CBABAB7C86F24CCBBF42AE216CD534ED"/>
  </w:style>
  <w:style w:type="paragraph" w:customStyle="1" w:styleId="7AEE35F45AB843A2B52021AC0E6315F6">
    <w:name w:val="7AEE35F45AB843A2B52021AC0E6315F6"/>
  </w:style>
  <w:style w:type="paragraph" w:customStyle="1" w:styleId="01BEDF2CC2D6440B95163D60BD5426BF">
    <w:name w:val="01BEDF2CC2D6440B95163D60BD5426BF"/>
  </w:style>
  <w:style w:type="paragraph" w:customStyle="1" w:styleId="E8C0519E0E1A48988A9A62705DFDD540">
    <w:name w:val="E8C0519E0E1A48988A9A62705DFDD540"/>
  </w:style>
  <w:style w:type="character" w:styleId="nfasis">
    <w:name w:val="Emphasis"/>
    <w:basedOn w:val="Fuentedeprrafopredeter"/>
    <w:uiPriority w:val="99"/>
    <w:unhideWhenUsed/>
    <w:qFormat/>
    <w:rsid w:val="00943FAD"/>
    <w:rPr>
      <w:iCs/>
      <w:color w:val="595959" w:themeColor="text1" w:themeTint="A6"/>
    </w:rPr>
  </w:style>
  <w:style w:type="paragraph" w:customStyle="1" w:styleId="5AF7BC9EF2524C1B963FD4F7B1C7B957">
    <w:name w:val="5AF7BC9EF2524C1B963FD4F7B1C7B957"/>
  </w:style>
  <w:style w:type="paragraph" w:customStyle="1" w:styleId="50C6A00BF99847AFB4C42D32C17A641C">
    <w:name w:val="50C6A00BF99847AFB4C42D32C17A641C"/>
  </w:style>
  <w:style w:type="paragraph" w:customStyle="1" w:styleId="C59E5C81E39E4CE8AC38E57F63B0EFC6">
    <w:name w:val="C59E5C81E39E4CE8AC38E57F63B0EF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070D-D306-4F92-B3F7-D8CFAEEB4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123</TotalTime>
  <Pages>1</Pages>
  <Words>263</Words>
  <Characters>1451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VisionAll</dc:subject>
  <dc:creator>Usuario</dc:creator>
  <cp:lastModifiedBy>david</cp:lastModifiedBy>
  <cp:revision>6</cp:revision>
  <cp:lastPrinted>2004-06-01T20:10:00Z</cp:lastPrinted>
  <dcterms:created xsi:type="dcterms:W3CDTF">2023-03-05T10:53:00Z</dcterms:created>
  <dcterms:modified xsi:type="dcterms:W3CDTF">2023-03-05T17:16:00Z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